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聊城麻将后台管理接口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公共参数没有列出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游戏后台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地址：/api/platinfo/platlogin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密码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代理审核列表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地址：/api/platagent/checkagentlist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地址：/api/Platagent/checkagent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传出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reject_cause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失败原因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购卡设置列表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地址：/api/platinfo/buycardlist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购买数目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购卡设置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地址：/api/platinfo/buycardset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购买数目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发卡设置列表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地址：/api/platinfo/sendcardlist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购买数目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地址：/api/platinfo/sendcardset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fee_num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card_num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购买数目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代理补卡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地址：/api/platinfo/agentbuycard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代理编号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确认账号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card_num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补发数目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代理后台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登陆（非微信登陆）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地址：/api/agentinfo/agentlogin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密码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地址：/api/agentinfo/agentcreated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推广码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购卡列表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地址：/api/agentinfo/buycardlist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地址：/api/agentinfo/buycard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购卡列表id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地址：/api/agentinfo/sendcardlist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地址：/api/agentinfo/sendcard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发卡列表id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62AF2"/>
    <w:multiLevelType w:val="singleLevel"/>
    <w:tmpl w:val="87762A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9875FA"/>
    <w:multiLevelType w:val="singleLevel"/>
    <w:tmpl w:val="9B9875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A1B03"/>
    <w:rsid w:val="1B840848"/>
    <w:rsid w:val="1D3952E7"/>
    <w:rsid w:val="22110F0D"/>
    <w:rsid w:val="23DA691E"/>
    <w:rsid w:val="24411F47"/>
    <w:rsid w:val="24FF2032"/>
    <w:rsid w:val="2EC61D5A"/>
    <w:rsid w:val="47F81B4A"/>
    <w:rsid w:val="56E16DF9"/>
    <w:rsid w:val="63654D50"/>
    <w:rsid w:val="65C037BC"/>
    <w:rsid w:val="6A033399"/>
    <w:rsid w:val="6D535020"/>
    <w:rsid w:val="6F6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2018-07-08T17:05:00Z</dcterms:created>
  <dc:creator>251990765</dc:creator>
  <cp:lastModifiedBy>251990765</cp:lastModifiedBy>
  <dcterms:modified xsi:type="dcterms:W3CDTF">2018-07-08T19:07:56Z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